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C4" w:rsidRDefault="003641C4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71299D" wp14:editId="185621F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72415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C4" w:rsidRPr="003641C4" w:rsidRDefault="003641C4" w:rsidP="003641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Accuracy</w:t>
                            </w:r>
                            <w:r>
                              <w:rPr>
                                <w:lang w:val="en-US"/>
                              </w:rPr>
                              <w:t xml:space="preserve"> as a function of C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129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214.5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" filled="f" stroked="f">
                <v:textbox style="mso-fit-shape-to-text:t">
                  <w:txbxContent>
                    <w:p w:rsidR="003641C4" w:rsidRPr="003641C4" w:rsidRDefault="003641C4" w:rsidP="003641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Accuracy</w:t>
                      </w:r>
                      <w:r>
                        <w:rPr>
                          <w:lang w:val="en-US"/>
                        </w:rPr>
                        <w:t xml:space="preserve"> as a function of C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66CCB2EB" wp14:editId="55F8C912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4903317" cy="3251941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BA9703" wp14:editId="2B402D7A">
                <wp:simplePos x="0" y="0"/>
                <wp:positionH relativeFrom="margin">
                  <wp:posOffset>-609600</wp:posOffset>
                </wp:positionH>
                <wp:positionV relativeFrom="paragraph">
                  <wp:posOffset>229235</wp:posOffset>
                </wp:positionV>
                <wp:extent cx="771525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C4" w:rsidRPr="003641C4" w:rsidRDefault="003641C4" w:rsidP="003641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A9703" id="_x0000_s1027" type="#_x0000_t202" style="position:absolute;margin-left:-48pt;margin-top:18.05pt;width:60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" filled="f" stroked="f">
                <v:textbox style="mso-fit-shape-to-text:t">
                  <w:txbxContent>
                    <w:p w:rsidR="003641C4" w:rsidRPr="003641C4" w:rsidRDefault="003641C4" w:rsidP="003641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Accuracy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E3B571" wp14:editId="50B4785B">
                <wp:simplePos x="0" y="0"/>
                <wp:positionH relativeFrom="margin">
                  <wp:posOffset>2257425</wp:posOffset>
                </wp:positionH>
                <wp:positionV relativeFrom="paragraph">
                  <wp:posOffset>73660</wp:posOffset>
                </wp:positionV>
                <wp:extent cx="97155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C4" w:rsidRPr="003641C4" w:rsidRDefault="003641C4" w:rsidP="003641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3B571" id="_x0000_s1028" type="#_x0000_t202" style="position:absolute;margin-left:177.75pt;margin-top:5.8pt;width:76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" filled="f" stroked="f">
                <v:textbox style="mso-fit-shape-to-text:t">
                  <w:txbxContent>
                    <w:p w:rsidR="003641C4" w:rsidRPr="003641C4" w:rsidRDefault="003641C4" w:rsidP="003641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41C4" w:rsidRDefault="003641C4" w:rsidP="003641C4"/>
    <w:p w:rsidR="003641C4" w:rsidRDefault="003641C4" w:rsidP="003641C4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C4388E" wp14:editId="29BA7DEC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7241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C4" w:rsidRPr="003641C4" w:rsidRDefault="003641C4" w:rsidP="003641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 Score as a function of C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4388E" id="_x0000_s1029" type="#_x0000_t202" style="position:absolute;left:0;text-align:left;margin-left:0;margin-top:8.85pt;width:214.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" filled="f" stroked="f">
                <v:textbox style="mso-fit-shape-to-text:t">
                  <w:txbxContent>
                    <w:p w:rsidR="003641C4" w:rsidRPr="003641C4" w:rsidRDefault="003641C4" w:rsidP="003641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 xml:space="preserve"> Score as a function of C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7E40F02B" wp14:editId="1C4AA57F">
            <wp:simplePos x="0" y="0"/>
            <wp:positionH relativeFrom="column">
              <wp:posOffset>123825</wp:posOffset>
            </wp:positionH>
            <wp:positionV relativeFrom="paragraph">
              <wp:posOffset>335280</wp:posOffset>
            </wp:positionV>
            <wp:extent cx="4813935" cy="3251835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C2D85C" wp14:editId="49F30934">
                <wp:simplePos x="0" y="0"/>
                <wp:positionH relativeFrom="margin">
                  <wp:posOffset>-704850</wp:posOffset>
                </wp:positionH>
                <wp:positionV relativeFrom="paragraph">
                  <wp:posOffset>345440</wp:posOffset>
                </wp:positionV>
                <wp:extent cx="771525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C4" w:rsidRPr="003641C4" w:rsidRDefault="003641C4" w:rsidP="003641C4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>F score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2D85C" id="_x0000_s1030" type="#_x0000_t202" style="position:absolute;margin-left:-55.5pt;margin-top:27.2pt;width:60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" filled="f" stroked="f">
                <v:textbox style="mso-fit-shape-to-text:t">
                  <w:txbxContent>
                    <w:p w:rsidR="003641C4" w:rsidRPr="003641C4" w:rsidRDefault="003641C4" w:rsidP="003641C4">
                      <w:pPr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>F score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3641C4" w:rsidRPr="003641C4" w:rsidRDefault="003641C4" w:rsidP="003641C4"/>
    <w:p w:rsidR="00774907" w:rsidRDefault="003641C4" w:rsidP="003641C4">
      <w:pPr>
        <w:tabs>
          <w:tab w:val="left" w:pos="7710"/>
        </w:tabs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C764CB" wp14:editId="5E72A592">
                <wp:simplePos x="0" y="0"/>
                <wp:positionH relativeFrom="margin">
                  <wp:posOffset>2181225</wp:posOffset>
                </wp:positionH>
                <wp:positionV relativeFrom="paragraph">
                  <wp:posOffset>13970</wp:posOffset>
                </wp:positionV>
                <wp:extent cx="97155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C4" w:rsidRPr="003641C4" w:rsidRDefault="003641C4" w:rsidP="003641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764CB" id="_x0000_s1031" type="#_x0000_t202" style="position:absolute;margin-left:171.75pt;margin-top:1.1pt;width:76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" filled="f" stroked="f">
                <v:textbox style="mso-fit-shape-to-text:t">
                  <w:txbxContent>
                    <w:p w:rsidR="003641C4" w:rsidRPr="003641C4" w:rsidRDefault="003641C4" w:rsidP="003641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:rsidR="003641C4" w:rsidRDefault="003641C4" w:rsidP="003641C4">
      <w:pPr>
        <w:tabs>
          <w:tab w:val="left" w:pos="7710"/>
        </w:tabs>
      </w:pPr>
    </w:p>
    <w:p w:rsidR="003641C4" w:rsidRDefault="003641C4" w:rsidP="003641C4">
      <w:pPr>
        <w:tabs>
          <w:tab w:val="left" w:pos="7710"/>
        </w:tabs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338237" wp14:editId="2C174E00">
                <wp:simplePos x="0" y="0"/>
                <wp:positionH relativeFrom="column">
                  <wp:posOffset>1590675</wp:posOffset>
                </wp:positionH>
                <wp:positionV relativeFrom="paragraph">
                  <wp:posOffset>0</wp:posOffset>
                </wp:positionV>
                <wp:extent cx="2724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C4" w:rsidRPr="003641C4" w:rsidRDefault="003641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ROC AUC Score as a function of C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38237" id="_x0000_s1032" type="#_x0000_t202" style="position:absolute;margin-left:125.25pt;margin-top:0;width:214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" filled="f" stroked="f">
                <v:textbox style="mso-fit-shape-to-text:t">
                  <w:txbxContent>
                    <w:p w:rsidR="003641C4" w:rsidRPr="003641C4" w:rsidRDefault="003641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ROC AUC Score as a function of C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41C4" w:rsidRDefault="003641C4" w:rsidP="003641C4">
      <w:pPr>
        <w:tabs>
          <w:tab w:val="left" w:pos="7710"/>
        </w:tabs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35C2A44D" wp14:editId="0725F2DF">
            <wp:simplePos x="0" y="0"/>
            <wp:positionH relativeFrom="column">
              <wp:posOffset>333375</wp:posOffset>
            </wp:positionH>
            <wp:positionV relativeFrom="paragraph">
              <wp:posOffset>9525</wp:posOffset>
            </wp:positionV>
            <wp:extent cx="4814397" cy="3251941"/>
            <wp:effectExtent l="0" t="0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397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1C4" w:rsidRPr="003641C4" w:rsidRDefault="003641C4" w:rsidP="003641C4">
      <w:pPr>
        <w:tabs>
          <w:tab w:val="left" w:pos="7710"/>
        </w:tabs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916FCE" wp14:editId="117AFD4B">
                <wp:simplePos x="0" y="0"/>
                <wp:positionH relativeFrom="margin">
                  <wp:align>center</wp:align>
                </wp:positionH>
                <wp:positionV relativeFrom="paragraph">
                  <wp:posOffset>2990850</wp:posOffset>
                </wp:positionV>
                <wp:extent cx="97155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C4" w:rsidRPr="003641C4" w:rsidRDefault="003641C4" w:rsidP="003641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16FCE" id="_x0000_s1033" type="#_x0000_t202" style="position:absolute;margin-left:0;margin-top:235.5pt;width:76.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" filled="f" stroked="f">
                <v:textbox style="mso-fit-shape-to-text:t">
                  <w:txbxContent>
                    <w:p w:rsidR="003641C4" w:rsidRPr="003641C4" w:rsidRDefault="003641C4" w:rsidP="003641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7EB154" wp14:editId="51659831">
                <wp:simplePos x="0" y="0"/>
                <wp:positionH relativeFrom="margin">
                  <wp:posOffset>-600075</wp:posOffset>
                </wp:positionH>
                <wp:positionV relativeFrom="paragraph">
                  <wp:posOffset>962025</wp:posOffset>
                </wp:positionV>
                <wp:extent cx="933450" cy="140462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C4" w:rsidRPr="003641C4" w:rsidRDefault="003641C4" w:rsidP="003641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ROC AUC Score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EB154" id="_x0000_s1034" type="#_x0000_t202" style="position:absolute;margin-left:-47.25pt;margin-top:75.75pt;width:73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" filled="f" stroked="f">
                <v:textbox style="mso-fit-shape-to-text:t">
                  <w:txbxContent>
                    <w:p w:rsidR="003641C4" w:rsidRPr="003641C4" w:rsidRDefault="003641C4" w:rsidP="003641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ROC AUC Score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41C4" w:rsidRPr="00364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C4"/>
    <w:rsid w:val="003641C4"/>
    <w:rsid w:val="0077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57D14-8244-4ABB-98DF-3639A158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A2FF631D.dotm</Template>
  <TotalTime>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Science Computer Taskforce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Nguyen</dc:creator>
  <cp:keywords/>
  <dc:description/>
  <cp:lastModifiedBy>Philippe Nguyen</cp:lastModifiedBy>
  <cp:revision>1</cp:revision>
  <dcterms:created xsi:type="dcterms:W3CDTF">2015-04-12T20:47:00Z</dcterms:created>
  <dcterms:modified xsi:type="dcterms:W3CDTF">2015-04-12T20:52:00Z</dcterms:modified>
</cp:coreProperties>
</file>