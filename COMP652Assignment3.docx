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E3" w:rsidRPr="002117B8" w:rsidRDefault="005B5A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8A9FC7" wp14:editId="2F2060F9">
                <wp:simplePos x="0" y="0"/>
                <wp:positionH relativeFrom="column">
                  <wp:posOffset>1000125</wp:posOffset>
                </wp:positionH>
                <wp:positionV relativeFrom="paragraph">
                  <wp:posOffset>238125</wp:posOffset>
                </wp:positionV>
                <wp:extent cx="49530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E5C8C" id="Straight Connector 3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8.75pt" to="117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4F578" wp14:editId="72B9BB3B">
                <wp:simplePos x="0" y="0"/>
                <wp:positionH relativeFrom="column">
                  <wp:posOffset>419100</wp:posOffset>
                </wp:positionH>
                <wp:positionV relativeFrom="paragraph">
                  <wp:posOffset>247650</wp:posOffset>
                </wp:positionV>
                <wp:extent cx="4953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0EFED" id="Straight Connector 3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9.5pt" to="1in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0C0F1" wp14:editId="6706B6CA">
                <wp:simplePos x="0" y="0"/>
                <wp:positionH relativeFrom="column">
                  <wp:posOffset>1333500</wp:posOffset>
                </wp:positionH>
                <wp:positionV relativeFrom="paragraph">
                  <wp:posOffset>94615</wp:posOffset>
                </wp:positionV>
                <wp:extent cx="295275" cy="2571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FA3BE" id="Oval 20" o:spid="_x0000_s1026" style="position:absolute;margin-left:105pt;margin-top:7.45pt;width:23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F4A0A" wp14:editId="04E80F45">
                <wp:simplePos x="0" y="0"/>
                <wp:positionH relativeFrom="column">
                  <wp:posOffset>771525</wp:posOffset>
                </wp:positionH>
                <wp:positionV relativeFrom="paragraph">
                  <wp:posOffset>85725</wp:posOffset>
                </wp:positionV>
                <wp:extent cx="295275" cy="2571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AAA92" id="Oval 6" o:spid="_x0000_s1026" style="position:absolute;margin-left:60.75pt;margin-top:6.75pt;width:23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E6EEE" wp14:editId="3A128863">
                <wp:simplePos x="0" y="0"/>
                <wp:positionH relativeFrom="column">
                  <wp:posOffset>209550</wp:posOffset>
                </wp:positionH>
                <wp:positionV relativeFrom="paragraph">
                  <wp:posOffset>95250</wp:posOffset>
                </wp:positionV>
                <wp:extent cx="295275" cy="2571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DFE4B" id="Oval 1" o:spid="_x0000_s1026" style="position:absolute;margin-left:16.5pt;margin-top:7.5pt;width:23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7129AD" w:rsidRPr="002117B8">
        <w:rPr>
          <w:rFonts w:ascii="Times New Roman" w:hAnsi="Times New Roman" w:cs="Times New Roman"/>
          <w:sz w:val="28"/>
          <w:szCs w:val="28"/>
          <w:lang w:val="en-US"/>
        </w:rPr>
        <w:t>Q1</w:t>
      </w:r>
    </w:p>
    <w:p w:rsidR="005B5AEB" w:rsidRPr="002117B8" w:rsidRDefault="005B5A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51C9C6" wp14:editId="50B65CE9">
                <wp:simplePos x="0" y="0"/>
                <wp:positionH relativeFrom="column">
                  <wp:posOffset>723900</wp:posOffset>
                </wp:positionH>
                <wp:positionV relativeFrom="paragraph">
                  <wp:posOffset>238125</wp:posOffset>
                </wp:positionV>
                <wp:extent cx="1114425" cy="8382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36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69FC4" id="Rectangle 40" o:spid="_x0000_s1026" style="position:absolute;margin-left:57pt;margin-top:18.75pt;width:87.75pt;height:6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" fillcolor="#c00000" strokecolor="#c00000" strokeweight="1pt">
                <v:fill opacity="23644f"/>
              </v:rect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ACC42F" wp14:editId="02EF297A">
                <wp:simplePos x="0" y="0"/>
                <wp:positionH relativeFrom="column">
                  <wp:posOffset>914400</wp:posOffset>
                </wp:positionH>
                <wp:positionV relativeFrom="paragraph">
                  <wp:posOffset>9525</wp:posOffset>
                </wp:positionV>
                <wp:extent cx="9525" cy="2857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98E85" id="Straight Connector 41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.75pt" to="72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16DE1A" wp14:editId="04534871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9525" cy="2857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0EB22" id="Straight Connector 38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pt" to="117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0EDBFD" wp14:editId="771A3094">
                <wp:simplePos x="0" y="0"/>
                <wp:positionH relativeFrom="column">
                  <wp:posOffset>333375</wp:posOffset>
                </wp:positionH>
                <wp:positionV relativeFrom="paragraph">
                  <wp:posOffset>9525</wp:posOffset>
                </wp:positionV>
                <wp:extent cx="9525" cy="2857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CE216" id="Straight Connector 3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.75pt" to="2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69C65" wp14:editId="586AA7A1">
                <wp:simplePos x="0" y="0"/>
                <wp:positionH relativeFrom="column">
                  <wp:posOffset>428625</wp:posOffset>
                </wp:positionH>
                <wp:positionV relativeFrom="paragraph">
                  <wp:posOffset>9525</wp:posOffset>
                </wp:positionV>
                <wp:extent cx="381000" cy="3048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79F6" id="Straight Connector 2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.75pt" to="63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ADBCA2" wp14:editId="3A2A50F8">
                <wp:simplePos x="0" y="0"/>
                <wp:positionH relativeFrom="column">
                  <wp:posOffset>1009650</wp:posOffset>
                </wp:positionH>
                <wp:positionV relativeFrom="paragraph">
                  <wp:posOffset>19050</wp:posOffset>
                </wp:positionV>
                <wp:extent cx="381000" cy="3048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F8566" id="Straight Connector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.5pt" to="109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7103D4" wp14:editId="7EAC854C">
                <wp:simplePos x="0" y="0"/>
                <wp:positionH relativeFrom="column">
                  <wp:posOffset>485775</wp:posOffset>
                </wp:positionH>
                <wp:positionV relativeFrom="paragraph">
                  <wp:posOffset>28575</wp:posOffset>
                </wp:positionV>
                <wp:extent cx="323850" cy="2762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7A0DF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.25pt" to="63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2B809" wp14:editId="20DAFBD3">
                <wp:simplePos x="0" y="0"/>
                <wp:positionH relativeFrom="column">
                  <wp:posOffset>1057275</wp:posOffset>
                </wp:positionH>
                <wp:positionV relativeFrom="paragraph">
                  <wp:posOffset>38099</wp:posOffset>
                </wp:positionV>
                <wp:extent cx="323850" cy="276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267AB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3pt" to="108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B9D3B" wp14:editId="4ECB902A">
                <wp:simplePos x="0" y="0"/>
                <wp:positionH relativeFrom="column">
                  <wp:posOffset>200025</wp:posOffset>
                </wp:positionH>
                <wp:positionV relativeFrom="paragraph">
                  <wp:posOffset>285750</wp:posOffset>
                </wp:positionV>
                <wp:extent cx="295275" cy="2571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22DB3" id="Oval 7" o:spid="_x0000_s1026" style="position:absolute;margin-left:15.75pt;margin-top:22.5pt;width:23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5B5AEB" w:rsidRPr="002117B8" w:rsidRDefault="005B5A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6669C8" wp14:editId="5DF50548">
                <wp:simplePos x="0" y="0"/>
                <wp:positionH relativeFrom="column">
                  <wp:posOffset>952500</wp:posOffset>
                </wp:positionH>
                <wp:positionV relativeFrom="paragraph">
                  <wp:posOffset>208915</wp:posOffset>
                </wp:positionV>
                <wp:extent cx="9525" cy="2857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2585D" id="Straight Connector 43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6.45pt" to="75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D87D17" wp14:editId="5B439E57">
                <wp:simplePos x="0" y="0"/>
                <wp:positionH relativeFrom="column">
                  <wp:posOffset>1504950</wp:posOffset>
                </wp:positionH>
                <wp:positionV relativeFrom="paragraph">
                  <wp:posOffset>219075</wp:posOffset>
                </wp:positionV>
                <wp:extent cx="9525" cy="2857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B6B0E" id="Straight Connector 39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7.25pt" to="119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1E5848" wp14:editId="432D927B">
                <wp:simplePos x="0" y="0"/>
                <wp:positionH relativeFrom="column">
                  <wp:posOffset>352425</wp:posOffset>
                </wp:positionH>
                <wp:positionV relativeFrom="paragraph">
                  <wp:posOffset>208915</wp:posOffset>
                </wp:positionV>
                <wp:extent cx="9525" cy="2857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0FD55" id="Straight Connector 35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6.45pt" to="28.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5947BC" wp14:editId="6A21C2F9">
                <wp:simplePos x="0" y="0"/>
                <wp:positionH relativeFrom="column">
                  <wp:posOffset>409575</wp:posOffset>
                </wp:positionH>
                <wp:positionV relativeFrom="paragraph">
                  <wp:posOffset>123825</wp:posOffset>
                </wp:positionV>
                <wp:extent cx="4953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2057E" id="Straight Connector 34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9.75pt" to="71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41B5D5" wp14:editId="6FE96B04">
                <wp:simplePos x="0" y="0"/>
                <wp:positionH relativeFrom="column">
                  <wp:posOffset>971550</wp:posOffset>
                </wp:positionH>
                <wp:positionV relativeFrom="paragraph">
                  <wp:posOffset>133350</wp:posOffset>
                </wp:positionV>
                <wp:extent cx="49530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0A692" id="Straight Connector 3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0.5pt" to="115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BB72F5" wp14:editId="7A36209B">
                <wp:simplePos x="0" y="0"/>
                <wp:positionH relativeFrom="column">
                  <wp:posOffset>1028700</wp:posOffset>
                </wp:positionH>
                <wp:positionV relativeFrom="paragraph">
                  <wp:posOffset>200025</wp:posOffset>
                </wp:positionV>
                <wp:extent cx="381000" cy="3048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581F3" id="Straight Connector 2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5.75pt" to="11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DC0F7" wp14:editId="1E307184">
                <wp:simplePos x="0" y="0"/>
                <wp:positionH relativeFrom="column">
                  <wp:posOffset>485775</wp:posOffset>
                </wp:positionH>
                <wp:positionV relativeFrom="paragraph">
                  <wp:posOffset>200025</wp:posOffset>
                </wp:positionV>
                <wp:extent cx="381000" cy="3048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6E9CD" id="Straight Connector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5.75pt" to="68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7F87C1" wp14:editId="0E87D6CD">
                <wp:simplePos x="0" y="0"/>
                <wp:positionH relativeFrom="column">
                  <wp:posOffset>1057275</wp:posOffset>
                </wp:positionH>
                <wp:positionV relativeFrom="paragraph">
                  <wp:posOffset>200025</wp:posOffset>
                </wp:positionV>
                <wp:extent cx="323850" cy="2762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6A9F5"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5.75pt" to="108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8283B" wp14:editId="473C03EC">
                <wp:simplePos x="0" y="0"/>
                <wp:positionH relativeFrom="column">
                  <wp:posOffset>533400</wp:posOffset>
                </wp:positionH>
                <wp:positionV relativeFrom="paragraph">
                  <wp:posOffset>171450</wp:posOffset>
                </wp:positionV>
                <wp:extent cx="323850" cy="2762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6D55B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3.5pt" to="67.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F602E" wp14:editId="1FC9B0AF">
                <wp:simplePos x="0" y="0"/>
                <wp:positionH relativeFrom="column">
                  <wp:posOffset>1333500</wp:posOffset>
                </wp:positionH>
                <wp:positionV relativeFrom="paragraph">
                  <wp:posOffset>8890</wp:posOffset>
                </wp:positionV>
                <wp:extent cx="295275" cy="2571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9749B" id="Oval 18" o:spid="_x0000_s1026" style="position:absolute;margin-left:105pt;margin-top:.7pt;width:23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BF99A" wp14:editId="6FF33C1E">
                <wp:simplePos x="0" y="0"/>
                <wp:positionH relativeFrom="column">
                  <wp:posOffset>781050</wp:posOffset>
                </wp:positionH>
                <wp:positionV relativeFrom="paragraph">
                  <wp:posOffset>9525</wp:posOffset>
                </wp:positionV>
                <wp:extent cx="295275" cy="2571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0B40D" id="Oval 8" o:spid="_x0000_s1026" style="position:absolute;margin-left:61.5pt;margin-top:.75pt;width:23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5B5AEB" w:rsidRPr="002117B8" w:rsidRDefault="005B5A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D6E0C" wp14:editId="18B3AA70">
                <wp:simplePos x="0" y="0"/>
                <wp:positionH relativeFrom="column">
                  <wp:posOffset>1352550</wp:posOffset>
                </wp:positionH>
                <wp:positionV relativeFrom="paragraph">
                  <wp:posOffset>181610</wp:posOffset>
                </wp:positionV>
                <wp:extent cx="295275" cy="2571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870A8" id="Oval 16" o:spid="_x0000_s1026" style="position:absolute;margin-left:106.5pt;margin-top:14.3pt;width:23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E49A1" wp14:editId="367B6F25">
                <wp:simplePos x="0" y="0"/>
                <wp:positionH relativeFrom="column">
                  <wp:posOffset>228600</wp:posOffset>
                </wp:positionH>
                <wp:positionV relativeFrom="paragraph">
                  <wp:posOffset>200660</wp:posOffset>
                </wp:positionV>
                <wp:extent cx="295275" cy="2571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20B75" id="Oval 11" o:spid="_x0000_s1026" style="position:absolute;margin-left:18pt;margin-top:15.8pt;width:23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3A71F" wp14:editId="620F3171">
                <wp:simplePos x="0" y="0"/>
                <wp:positionH relativeFrom="column">
                  <wp:posOffset>790575</wp:posOffset>
                </wp:positionH>
                <wp:positionV relativeFrom="paragraph">
                  <wp:posOffset>191135</wp:posOffset>
                </wp:positionV>
                <wp:extent cx="295275" cy="2571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4ABCB" id="Oval 12" o:spid="_x0000_s1026" style="position:absolute;margin-left:62.25pt;margin-top:15.05pt;width:23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5B5AEB" w:rsidRPr="002117B8" w:rsidRDefault="005B5A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DDF40" wp14:editId="1CBA81BA">
                <wp:simplePos x="0" y="0"/>
                <wp:positionH relativeFrom="column">
                  <wp:posOffset>381000</wp:posOffset>
                </wp:positionH>
                <wp:positionV relativeFrom="paragraph">
                  <wp:posOffset>10160</wp:posOffset>
                </wp:positionV>
                <wp:extent cx="4953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3BBFB" id="Straight Connector 30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.8pt" to="6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2117B8">
        <w:rPr>
          <w:rFonts w:ascii="Times New Roman" w:hAnsi="Times New Roman" w:cs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F907E" wp14:editId="0226F60A">
                <wp:simplePos x="0" y="0"/>
                <wp:positionH relativeFrom="column">
                  <wp:posOffset>962025</wp:posOffset>
                </wp:positionH>
                <wp:positionV relativeFrom="paragraph">
                  <wp:posOffset>9525</wp:posOffset>
                </wp:positionV>
                <wp:extent cx="4953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B2675" id="Straight Connector 2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.75pt" to="114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5B5AEB" w:rsidRPr="002117B8" w:rsidRDefault="005B5A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5AEB" w:rsidRPr="002117B8" w:rsidRDefault="005B5A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0B60" w:rsidRPr="002117B8" w:rsidRDefault="00910B60" w:rsidP="00910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In the four connected undirected graphical model, the maximal cliques were pairs between each connected node. However in the 8 connected graphical model, the maximal cliques are now 4 nodes in sizes. So, instead of using the potential between pairs of connected nodes, we now need to consider the potential between the 4-node maximal cliques.</w:t>
      </w:r>
    </w:p>
    <w:p w:rsidR="00910B60" w:rsidRPr="002117B8" w:rsidRDefault="00910B60" w:rsidP="00910B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Our parameters will be the potentials of the 4-cliques. Using similar notation to the one seen in class, we have potentials 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ψ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pqrs</w:t>
      </w:r>
      <w:proofErr w:type="spellEnd"/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2117B8">
        <w:rPr>
          <w:rFonts w:ascii="Times New Roman" w:hAnsi="Times New Roman" w:cs="Times New Roman"/>
          <w:sz w:val="28"/>
          <w:szCs w:val="28"/>
          <w:lang w:val="en-US"/>
        </w:rPr>
        <w:t>,q,r</w:t>
      </w:r>
      <w:proofErr w:type="spellEnd"/>
      <w:proofErr w:type="gramEnd"/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and s are nodes in a 4-clique.</w:t>
      </w:r>
    </w:p>
    <w:p w:rsidR="00910B60" w:rsidRPr="002117B8" w:rsidRDefault="00910B60" w:rsidP="00910B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910B60" w:rsidRPr="002117B8" w:rsidRDefault="00910B60" w:rsidP="00910B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10B60" w:rsidRPr="002117B8" w:rsidRDefault="00910B60" w:rsidP="00712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When pixels are only connected to its four neighbors, the energy of the graphical model can be described by the difference between pairs of pixels. However, in the 8 –connected model, the model is described by the differences within each 4-clique. </w:t>
      </w:r>
    </w:p>
    <w:p w:rsidR="00910B60" w:rsidRPr="002117B8" w:rsidRDefault="00910B60" w:rsidP="00910B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FB5D36" w:rsidRPr="002117B8" w:rsidRDefault="00FB5D36" w:rsidP="00FB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B5D36" w:rsidRPr="002117B8" w:rsidRDefault="00FB5D36" w:rsidP="00FB5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Set the evidence along the left most nodes of the image ( since the there is evidence along all left most edges)</w:t>
      </w:r>
    </w:p>
    <w:p w:rsidR="00FB5D36" w:rsidRPr="002117B8" w:rsidRDefault="00FB5D36" w:rsidP="00FB5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Now, </w:t>
      </w:r>
      <w:r w:rsidR="00641894" w:rsidRPr="002117B8">
        <w:rPr>
          <w:rFonts w:ascii="Times New Roman" w:hAnsi="Times New Roman" w:cs="Times New Roman"/>
          <w:sz w:val="28"/>
          <w:szCs w:val="28"/>
          <w:lang w:val="en-US"/>
        </w:rPr>
        <w:t>set the initial values of all the other variables in the graph G randomly.</w:t>
      </w:r>
    </w:p>
    <w:p w:rsidR="00FB5D36" w:rsidRPr="002117B8" w:rsidRDefault="00FB5D36" w:rsidP="00FB5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:rsidR="00FB5D36" w:rsidRPr="002117B8" w:rsidRDefault="00FB5D36" w:rsidP="00FB5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Pick a non-evidence variable 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24038F"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24038F" w:rsidRPr="002117B8">
        <w:rPr>
          <w:rFonts w:ascii="Times New Roman" w:hAnsi="Times New Roman" w:cs="Times New Roman"/>
          <w:sz w:val="28"/>
          <w:szCs w:val="28"/>
          <w:lang w:val="en-US"/>
        </w:rPr>
        <w:t>with uniform probability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>,  keep all other variables the same</w:t>
      </w:r>
    </w:p>
    <w:p w:rsidR="0024038F" w:rsidRPr="002117B8" w:rsidRDefault="0024038F" w:rsidP="00FB5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Sample 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by p(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117B8">
        <w:rPr>
          <w:rFonts w:ascii="Times New Roman" w:hAnsi="Times New Roman" w:cs="Times New Roman"/>
          <w:sz w:val="28"/>
          <w:szCs w:val="28"/>
          <w:lang w:val="en-US"/>
        </w:rPr>
        <w:t>|********</w:t>
      </w:r>
    </w:p>
    <w:p w:rsidR="00FB5D36" w:rsidRPr="002117B8" w:rsidRDefault="00641894" w:rsidP="00FB5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Set the graph to G’ with the sampled value of 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, keeping all the other variables the same. Save the current values as one 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gibbs</w:t>
      </w:r>
      <w:proofErr w:type="spellEnd"/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sample</w:t>
      </w:r>
    </w:p>
    <w:p w:rsidR="00641894" w:rsidRDefault="00641894" w:rsidP="0064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lastRenderedPageBreak/>
        <w:t>Q2</w:t>
      </w:r>
      <w:r w:rsidR="002117B8">
        <w:rPr>
          <w:rFonts w:ascii="Times New Roman" w:hAnsi="Times New Roman" w:cs="Times New Roman"/>
          <w:sz w:val="28"/>
          <w:szCs w:val="28"/>
          <w:lang w:val="en-US"/>
        </w:rPr>
        <w:t xml:space="preserve"> ***********</w:t>
      </w:r>
    </w:p>
    <w:p w:rsidR="002117B8" w:rsidRPr="002117B8" w:rsidRDefault="002117B8" w:rsidP="00641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1894" w:rsidRPr="002117B8" w:rsidRDefault="00641894" w:rsidP="00641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0D72" w:rsidRPr="002117B8" w:rsidRDefault="00641894" w:rsidP="0064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Q3</w:t>
      </w:r>
      <w:r w:rsidR="00560D72"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.a) </w:t>
      </w:r>
      <w:proofErr w:type="gramStart"/>
      <w:r w:rsidR="00560D72" w:rsidRPr="002117B8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="00560D72"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should have two parameters for the coupled hidden </w:t>
      </w:r>
      <w:proofErr w:type="spellStart"/>
      <w:r w:rsidR="00560D72" w:rsidRPr="002117B8">
        <w:rPr>
          <w:rFonts w:ascii="Times New Roman" w:hAnsi="Times New Roman" w:cs="Times New Roman"/>
          <w:sz w:val="28"/>
          <w:szCs w:val="28"/>
          <w:lang w:val="en-US"/>
        </w:rPr>
        <w:t>markov</w:t>
      </w:r>
      <w:proofErr w:type="spellEnd"/>
      <w:r w:rsidR="00560D72"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model for every parameter that we have in the standard hidden </w:t>
      </w:r>
      <w:proofErr w:type="spellStart"/>
      <w:r w:rsidR="00560D72" w:rsidRPr="002117B8">
        <w:rPr>
          <w:rFonts w:ascii="Times New Roman" w:hAnsi="Times New Roman" w:cs="Times New Roman"/>
          <w:sz w:val="28"/>
          <w:szCs w:val="28"/>
          <w:lang w:val="en-US"/>
        </w:rPr>
        <w:t>markov</w:t>
      </w:r>
      <w:proofErr w:type="spellEnd"/>
      <w:r w:rsidR="00560D72"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model, there are some slight modifications for some parameters.</w:t>
      </w:r>
    </w:p>
    <w:p w:rsidR="00560D72" w:rsidRPr="002117B8" w:rsidRDefault="00560D72" w:rsidP="0064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Using the notation from the assignment, and from the class notes:</w:t>
      </w:r>
    </w:p>
    <w:p w:rsidR="00560D72" w:rsidRPr="002117B8" w:rsidRDefault="00560D72" w:rsidP="00560D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We have the probability of the first 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state s</w:t>
      </w:r>
      <w:proofErr w:type="spellEnd"/>
      <w:r w:rsidRPr="002117B8">
        <w:rPr>
          <w:rFonts w:ascii="Times New Roman" w:hAnsi="Times New Roman" w:cs="Times New Roman"/>
          <w:sz w:val="28"/>
          <w:szCs w:val="28"/>
          <w:lang w:val="en-US"/>
        </w:rPr>
        <w:t>(0), written as π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(s)</w:t>
      </w:r>
    </w:p>
    <w:p w:rsidR="00560D72" w:rsidRPr="002117B8" w:rsidRDefault="00560D72" w:rsidP="00560D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We have the probability of the first state u(0), written as π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(u)</w:t>
      </w:r>
    </w:p>
    <w:p w:rsidR="00560D72" w:rsidRPr="002117B8" w:rsidRDefault="00560D72" w:rsidP="00560D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We have the probability of s’ ( the next s state) given s AND u, p(s’|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s,p</w:t>
      </w:r>
      <w:proofErr w:type="spellEnd"/>
      <w:r w:rsidRPr="002117B8">
        <w:rPr>
          <w:rFonts w:ascii="Times New Roman" w:hAnsi="Times New Roman" w:cs="Times New Roman"/>
          <w:sz w:val="28"/>
          <w:szCs w:val="28"/>
          <w:lang w:val="en-US"/>
        </w:rPr>
        <w:t>), written as a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(s)</w:t>
      </w:r>
    </w:p>
    <w:p w:rsidR="00560D72" w:rsidRPr="002117B8" w:rsidRDefault="00560D72" w:rsidP="00560D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We have the probability of u’ ( the next u state) given s AND u, p(u’|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s,p</w:t>
      </w:r>
      <w:proofErr w:type="spellEnd"/>
      <w:r w:rsidRPr="002117B8">
        <w:rPr>
          <w:rFonts w:ascii="Times New Roman" w:hAnsi="Times New Roman" w:cs="Times New Roman"/>
          <w:sz w:val="28"/>
          <w:szCs w:val="28"/>
          <w:lang w:val="en-US"/>
        </w:rPr>
        <w:t>), written as a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(u)</w:t>
      </w:r>
    </w:p>
    <w:p w:rsidR="00560D72" w:rsidRPr="002117B8" w:rsidRDefault="00560D72" w:rsidP="00560D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>have the probability of observation y given current state p(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y|s</w:t>
      </w:r>
      <w:proofErr w:type="spellEnd"/>
      <w:r w:rsidRPr="002117B8">
        <w:rPr>
          <w:rFonts w:ascii="Times New Roman" w:hAnsi="Times New Roman" w:cs="Times New Roman"/>
          <w:sz w:val="28"/>
          <w:szCs w:val="28"/>
          <w:lang w:val="en-US"/>
        </w:rPr>
        <w:t>), written as b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(s)</w:t>
      </w:r>
    </w:p>
    <w:p w:rsidR="00560D72" w:rsidRPr="002117B8" w:rsidRDefault="00560D72" w:rsidP="00560D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>have the probability of observation z given current state p(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z|u</w:t>
      </w:r>
      <w:proofErr w:type="spellEnd"/>
      <w:r w:rsidRPr="002117B8">
        <w:rPr>
          <w:rFonts w:ascii="Times New Roman" w:hAnsi="Times New Roman" w:cs="Times New Roman"/>
          <w:sz w:val="28"/>
          <w:szCs w:val="28"/>
          <w:lang w:val="en-US"/>
        </w:rPr>
        <w:t>), written as b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(u)</w:t>
      </w:r>
    </w:p>
    <w:p w:rsidR="00560D72" w:rsidRPr="002117B8" w:rsidRDefault="00560D72" w:rsidP="00560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b) This will be similar to the forward algorithm in standard HMMs.</w:t>
      </w:r>
    </w:p>
    <w:p w:rsidR="00560D72" w:rsidRPr="002117B8" w:rsidRDefault="00560D72" w:rsidP="00560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We create two tables, one for the s chain and one for the u chain.</w:t>
      </w:r>
      <w:r w:rsidR="009B4839">
        <w:rPr>
          <w:rFonts w:ascii="Times New Roman" w:hAnsi="Times New Roman" w:cs="Times New Roman"/>
          <w:sz w:val="28"/>
          <w:szCs w:val="28"/>
          <w:lang w:val="en-US"/>
        </w:rPr>
        <w:t xml:space="preserve"> Say that s has N possible states and u has M possible states. </w:t>
      </w:r>
    </w:p>
    <w:p w:rsidR="009B4839" w:rsidRDefault="002117B8" w:rsidP="00560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In the s table we calculate</w:t>
      </w:r>
      <w:r w:rsidR="009B48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17B8" w:rsidRDefault="002117B8" w:rsidP="00560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α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(s)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>(t) = p(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7B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1:t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7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= j  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θ) </w:t>
      </w:r>
      <w:r w:rsidR="009B483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t-1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6129DA">
        <w:rPr>
          <w:rFonts w:ascii="Times New Roman" w:hAnsi="Times New Roman" w:cs="Times New Roman"/>
          <w:sz w:val="28"/>
          <w:szCs w:val="28"/>
          <w:lang w:val="en-US"/>
        </w:rPr>
        <w:t>, where j is a possible state of s.</w:t>
      </w:r>
    </w:p>
    <w:p w:rsidR="009B4839" w:rsidRDefault="002117B8" w:rsidP="00612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B4839">
        <w:rPr>
          <w:rFonts w:ascii="Times New Roman" w:hAnsi="Times New Roman" w:cs="Times New Roman"/>
          <w:sz w:val="28"/>
          <w:szCs w:val="28"/>
          <w:lang w:val="en-US"/>
        </w:rPr>
        <w:t xml:space="preserve"> table we calculate:</w:t>
      </w:r>
    </w:p>
    <w:p w:rsidR="006129DA" w:rsidRDefault="002117B8" w:rsidP="00612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7B8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u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>(t) = p(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1:t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= j  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θ)</w:t>
      </w:r>
      <w:r w:rsidR="009B483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t-1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29DA">
        <w:rPr>
          <w:rFonts w:ascii="Times New Roman" w:hAnsi="Times New Roman" w:cs="Times New Roman"/>
          <w:sz w:val="28"/>
          <w:szCs w:val="28"/>
          <w:lang w:val="en-US"/>
        </w:rPr>
        <w:t>, where j is a possible state of u.</w:t>
      </w:r>
    </w:p>
    <w:p w:rsidR="006129DA" w:rsidRDefault="006129DA" w:rsidP="0061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3FC1" w:rsidRDefault="00B73FC1" w:rsidP="0061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the first states:</w:t>
      </w:r>
    </w:p>
    <w:p w:rsidR="006129DA" w:rsidRDefault="006129DA" w:rsidP="00B73FC1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7B8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proofErr w:type="gramEnd"/>
      <w:r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s)</w:t>
      </w:r>
      <w:r w:rsidRPr="00211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483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483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B4839" w:rsidRPr="002117B8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9B4839"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(s)</w:t>
      </w:r>
      <w:proofErr w:type="spellStart"/>
      <w:r w:rsidR="009B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9B483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9B4839" w:rsidRPr="00211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(s)</w:t>
      </w:r>
      <w:r w:rsidR="009B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9B4839">
        <w:rPr>
          <w:rFonts w:ascii="Times New Roman" w:hAnsi="Times New Roman" w:cs="Times New Roman"/>
          <w:sz w:val="28"/>
          <w:szCs w:val="28"/>
          <w:lang w:val="en-US"/>
        </w:rPr>
        <w:t>(y</w:t>
      </w:r>
      <w:r w:rsidR="009B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9B4839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9B4839" w:rsidRDefault="009B4839" w:rsidP="0061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117B8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9B483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proofErr w:type="gramEnd"/>
      <w:r w:rsidRPr="009B483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u)</w:t>
      </w:r>
      <w:r w:rsidRPr="009B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9B4839">
        <w:rPr>
          <w:rFonts w:ascii="Times New Roman" w:hAnsi="Times New Roman" w:cs="Times New Roman"/>
          <w:sz w:val="28"/>
          <w:szCs w:val="28"/>
          <w:lang w:val="en-US"/>
        </w:rPr>
        <w:t xml:space="preserve">(1) = </w:t>
      </w:r>
      <w:r w:rsidRPr="002117B8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9B483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(u)</w:t>
      </w:r>
      <w:proofErr w:type="spellStart"/>
      <w:r w:rsidRPr="009B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9B483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9B483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(u)</w:t>
      </w:r>
      <w:r w:rsidRPr="009B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9B4839">
        <w:rPr>
          <w:rFonts w:ascii="Times New Roman" w:hAnsi="Times New Roman" w:cs="Times New Roman"/>
          <w:sz w:val="28"/>
          <w:szCs w:val="28"/>
          <w:lang w:val="en-US"/>
        </w:rPr>
        <w:t>(z</w:t>
      </w:r>
      <w:r w:rsidRPr="009B48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B483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3FC1" w:rsidRDefault="00B73FC1" w:rsidP="0061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Going from t= 1 to T, the subsequent states:</w:t>
      </w:r>
    </w:p>
    <w:p w:rsidR="00861609" w:rsidRPr="00B73FC1" w:rsidRDefault="00861609" w:rsidP="008616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(t)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861609" w:rsidRDefault="00861609" w:rsidP="0061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3FC1" w:rsidRPr="00B73FC1" w:rsidRDefault="00861609" w:rsidP="006129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(t)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73FC1" w:rsidRDefault="00861609" w:rsidP="0061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we’ve calculated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 α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values up to T, we can get the probability of the sequence of observations in our chain (in bold means the sequence of observations):</w:t>
      </w:r>
    </w:p>
    <w:p w:rsidR="00861609" w:rsidRDefault="00861609" w:rsidP="0061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1609" w:rsidRPr="00861609" w:rsidRDefault="00861609" w:rsidP="006129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1:T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nary>
        </m:oMath>
      </m:oMathPara>
    </w:p>
    <w:p w:rsidR="00861609" w:rsidRPr="00861609" w:rsidRDefault="00861609" w:rsidP="008616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1:T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nary>
        </m:oMath>
      </m:oMathPara>
    </w:p>
    <w:p w:rsidR="00861609" w:rsidRDefault="00861609" w:rsidP="00861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multiply together the probability of each sequence of observations to get the probability for both sets of observations occurring together:</w:t>
      </w:r>
    </w:p>
    <w:p w:rsidR="00861609" w:rsidRDefault="00861609" w:rsidP="00861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1609" w:rsidRPr="00861609" w:rsidRDefault="00861609" w:rsidP="008616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1:T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1:T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</m:oMath>
      </m:oMathPara>
    </w:p>
    <w:p w:rsidR="00861609" w:rsidRDefault="00861609" w:rsidP="008616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c)</w:t>
      </w:r>
    </w:p>
    <w:p w:rsidR="00861609" w:rsidRDefault="00861609" w:rsidP="008616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This would be similar to forward backward algorithm in standard HMMs. The forward algorithm was stated above.</w:t>
      </w:r>
    </w:p>
    <w:p w:rsidR="00861609" w:rsidRDefault="00861609" w:rsidP="008616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 the backward algorithm, we create two tables to calculate β values</w:t>
      </w:r>
      <w:r w:rsidR="00FA156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="00FA1568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="00FA1568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(s)</w:t>
      </w:r>
      <w:r w:rsidR="00FA156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</w:t>
      </w:r>
      <w:proofErr w:type="gramStart"/>
      <w:r w:rsidR="00FA1568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="00FA1568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(</w:t>
      </w:r>
      <w:proofErr w:type="gramEnd"/>
      <w:r w:rsidR="00FA1568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u)</w:t>
      </w:r>
      <w:r w:rsidR="00FA1568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E3057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These values are the probabilities for the set of observations from time t to the end of the HMM</w:t>
      </w:r>
    </w:p>
    <w:p w:rsidR="00FA1568" w:rsidRDefault="00FA1568" w:rsidP="008616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First set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(s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(T)</w:t>
      </w:r>
      <w:r w:rsidRPr="00FA156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and β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(u)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(T) to 1.</w:t>
      </w:r>
    </w:p>
    <w:p w:rsidR="00FA1568" w:rsidRDefault="00FA1568" w:rsidP="008616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Then loop backwards from t = T to t =1</w:t>
      </w:r>
    </w:p>
    <w:p w:rsidR="00FA1568" w:rsidRPr="003C6370" w:rsidRDefault="00FA1568" w:rsidP="00FA1568">
      <w:pPr>
        <w:rPr>
          <w:rFonts w:ascii="Times New Roman" w:hAnsi="Times New Roman" w:cs="Times New Roman"/>
          <w:b/>
          <w:sz w:val="28"/>
          <w:szCs w:val="28"/>
          <w:lang w:val="fr-C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fr-CA"/>
            </w:rPr>
            <m:t>(t)</m:t>
          </m:r>
          <m:r>
            <w:rPr>
              <w:rFonts w:ascii="Cambria Math" w:hAnsi="Cambria Math" w:cs="Times New Roman"/>
              <w:sz w:val="28"/>
              <w:szCs w:val="28"/>
              <w:lang w:val="fr-C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t+1:T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=j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fr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+1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fr-C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fr-CA"/>
            </w:rPr>
            <m:t>)</m:t>
          </m:r>
        </m:oMath>
      </m:oMathPara>
    </w:p>
    <w:p w:rsidR="00FA1568" w:rsidRPr="003C6370" w:rsidRDefault="00FA1568" w:rsidP="00861609">
      <w:pPr>
        <w:rPr>
          <w:rFonts w:ascii="Times New Roman" w:eastAsiaTheme="minorEastAsia" w:hAnsi="Times New Roman" w:cs="Times New Roman"/>
          <w:sz w:val="28"/>
          <w:szCs w:val="28"/>
          <w:lang w:val="fr-CA"/>
        </w:rPr>
      </w:pPr>
    </w:p>
    <w:p w:rsidR="00E30571" w:rsidRPr="00E30571" w:rsidRDefault="00FA1568" w:rsidP="00E305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C6370">
        <w:rPr>
          <w:rFonts w:ascii="Times New Roman" w:eastAsiaTheme="minorEastAsia" w:hAnsi="Times New Roman" w:cs="Times New Roman"/>
          <w:sz w:val="28"/>
          <w:szCs w:val="28"/>
          <w:lang w:val="fr-C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fr-CA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(t)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t+1:T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=j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fr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E30571" w:rsidRDefault="003C6370" w:rsidP="00E305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 values at time t = 1 are:</w:t>
      </w:r>
    </w:p>
    <w:p w:rsidR="003C6370" w:rsidRPr="003C6370" w:rsidRDefault="003C6370" w:rsidP="00E305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1:T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fr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(s)</m:t>
                  </m:r>
                </m:sup>
              </m:sSubSup>
            </m:e>
          </m:nary>
        </m:oMath>
      </m:oMathPara>
    </w:p>
    <w:p w:rsidR="003C6370" w:rsidRDefault="003C6370" w:rsidP="003C63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1:T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fr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sup>
              </m:sSubSup>
            </m:e>
          </m:nary>
        </m:oMath>
      </m:oMathPara>
    </w:p>
    <w:p w:rsidR="003C6370" w:rsidRDefault="003C6370" w:rsidP="00E305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30571" w:rsidRDefault="00327311" w:rsidP="00E30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in standard forward backward, we can get the probability of the entire sequence of observations and we are in state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at time step t</w:t>
      </w:r>
      <w:r w:rsidR="00A642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4252" w:rsidRDefault="00A64252" w:rsidP="00E30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4252" w:rsidRPr="00A64252" w:rsidRDefault="00A64252" w:rsidP="00E305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fr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=i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fr-CA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(t)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A64252" w:rsidRPr="00A64252" w:rsidRDefault="00A64252" w:rsidP="00A6425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fr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=i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fr-CA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(t)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A64252" w:rsidRPr="00A64252" w:rsidRDefault="00A64252" w:rsidP="00E305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4252" w:rsidRDefault="00FE6549" w:rsidP="00E30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Again, to calculate the probability that we are in states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=I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=j at time t, we can multiply the two probabilities together.</w:t>
      </w:r>
    </w:p>
    <w:p w:rsidR="00FE6549" w:rsidRPr="00A64252" w:rsidRDefault="00FE6549" w:rsidP="00FE654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fr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z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,y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=i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CA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CA"/>
                </w:rPr>
                <m:t>j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fr-CA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(t)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FE6549" w:rsidRPr="00FE6549" w:rsidRDefault="00FE6549" w:rsidP="00E30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4252" w:rsidRDefault="00A64252" w:rsidP="00E30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4252" w:rsidRDefault="00A64252" w:rsidP="00E30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549" w:rsidRDefault="00FE6549" w:rsidP="00E30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d)</w:t>
      </w:r>
      <w:bookmarkStart w:id="0" w:name="_GoBack"/>
      <w:bookmarkEnd w:id="0"/>
    </w:p>
    <w:p w:rsidR="00A64252" w:rsidRDefault="00A64252" w:rsidP="00E30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4252" w:rsidRDefault="00A64252" w:rsidP="00E30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4252" w:rsidRPr="00327311" w:rsidRDefault="00A64252" w:rsidP="00E30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1568" w:rsidRDefault="00FA1568" w:rsidP="008616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A1568" w:rsidRPr="00FA1568" w:rsidRDefault="00FA1568" w:rsidP="008616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861609" w:rsidRDefault="00861609" w:rsidP="008616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61609" w:rsidRDefault="00861609" w:rsidP="008616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61609" w:rsidRDefault="00861609" w:rsidP="00861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1609" w:rsidRPr="00861609" w:rsidRDefault="00861609" w:rsidP="00861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1609" w:rsidRPr="00861609" w:rsidRDefault="00861609" w:rsidP="0061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17B8" w:rsidRPr="009B4839" w:rsidRDefault="002117B8" w:rsidP="002117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17B8" w:rsidRPr="009B4839" w:rsidRDefault="002117B8" w:rsidP="00560D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1894" w:rsidRPr="009B4839" w:rsidRDefault="00641894" w:rsidP="00641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1894" w:rsidRPr="009B4839" w:rsidRDefault="00641894" w:rsidP="0064189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41894" w:rsidRPr="009B4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AE2"/>
    <w:multiLevelType w:val="hybridMultilevel"/>
    <w:tmpl w:val="F5D0E6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7648"/>
    <w:multiLevelType w:val="hybridMultilevel"/>
    <w:tmpl w:val="40FA201A"/>
    <w:lvl w:ilvl="0" w:tplc="0276C5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B62BF9"/>
    <w:multiLevelType w:val="hybridMultilevel"/>
    <w:tmpl w:val="2C0AF7FA"/>
    <w:lvl w:ilvl="0" w:tplc="A13E5E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9F40D3"/>
    <w:multiLevelType w:val="hybridMultilevel"/>
    <w:tmpl w:val="1068DB50"/>
    <w:lvl w:ilvl="0" w:tplc="3998E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AD"/>
    <w:rsid w:val="001651BF"/>
    <w:rsid w:val="002117B8"/>
    <w:rsid w:val="0024038F"/>
    <w:rsid w:val="00327311"/>
    <w:rsid w:val="003C6370"/>
    <w:rsid w:val="004B69E3"/>
    <w:rsid w:val="00560D72"/>
    <w:rsid w:val="005B5AEB"/>
    <w:rsid w:val="006129DA"/>
    <w:rsid w:val="00641894"/>
    <w:rsid w:val="007129AD"/>
    <w:rsid w:val="00825F23"/>
    <w:rsid w:val="00861609"/>
    <w:rsid w:val="00910B60"/>
    <w:rsid w:val="009B4839"/>
    <w:rsid w:val="00A64252"/>
    <w:rsid w:val="00B73FC1"/>
    <w:rsid w:val="00D054F6"/>
    <w:rsid w:val="00E30571"/>
    <w:rsid w:val="00FA1568"/>
    <w:rsid w:val="00FB5D36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C2EC7-9E14-40EB-B3DF-763AD1FC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9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4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D7E9F3E1.dotm</Template>
  <TotalTime>0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Science Computer Taskforce</Company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Nguyen</dc:creator>
  <cp:keywords/>
  <dc:description/>
  <cp:lastModifiedBy>Philippe Nguyen</cp:lastModifiedBy>
  <cp:revision>2</cp:revision>
  <dcterms:created xsi:type="dcterms:W3CDTF">2015-03-27T02:39:00Z</dcterms:created>
  <dcterms:modified xsi:type="dcterms:W3CDTF">2015-03-27T02:39:00Z</dcterms:modified>
</cp:coreProperties>
</file>